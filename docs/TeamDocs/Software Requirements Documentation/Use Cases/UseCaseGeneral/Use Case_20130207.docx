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4189"/>
        <w:gridCol w:w="4189"/>
      </w:tblGrid>
      <w:tr w:rsidR="000A79EE" w:rsidRPr="00AD64E8" w:rsidTr="00003E46">
        <w:trPr>
          <w:trHeight w:val="1557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Use Case </w:t>
            </w:r>
          </w:p>
        </w:tc>
        <w:tc>
          <w:tcPr>
            <w:tcW w:w="4189" w:type="dxa"/>
          </w:tcPr>
          <w:p w:rsidR="000A79EE" w:rsidRDefault="000A79EE" w:rsidP="00003E46">
            <w:r w:rsidRPr="00AD64E8">
              <w:t xml:space="preserve">Update existing </w:t>
            </w:r>
            <w:r>
              <w:t>customer information</w:t>
            </w:r>
          </w:p>
          <w:p w:rsidR="000A79EE" w:rsidRPr="00AD64E8" w:rsidRDefault="000A79EE" w:rsidP="00003E46">
            <w:pPr>
              <w:rPr>
                <w:lang w:val="en-US"/>
              </w:rPr>
            </w:pPr>
          </w:p>
        </w:tc>
      </w:tr>
      <w:tr w:rsidR="000A79EE" w:rsidRPr="00AD64E8" w:rsidTr="00003E46">
        <w:trPr>
          <w:trHeight w:val="107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Actor: </w:t>
            </w:r>
          </w:p>
        </w:tc>
        <w:tc>
          <w:tcPr>
            <w:tcW w:w="4189" w:type="dxa"/>
          </w:tcPr>
          <w:p w:rsidR="000A79EE" w:rsidRPr="00AD64E8" w:rsidRDefault="000A79EE" w:rsidP="00003E46">
            <w:r w:rsidRPr="00AD64E8">
              <w:t xml:space="preserve">Sales assistant </w:t>
            </w:r>
          </w:p>
        </w:tc>
      </w:tr>
      <w:tr w:rsidR="000A79EE" w:rsidRPr="0021166F" w:rsidTr="00003E46">
        <w:trPr>
          <w:trHeight w:val="107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Pre condition: </w:t>
            </w:r>
          </w:p>
        </w:tc>
        <w:tc>
          <w:tcPr>
            <w:tcW w:w="4189" w:type="dxa"/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customer or someone in house notifies of changes or errors in stored data</w:t>
            </w:r>
          </w:p>
        </w:tc>
      </w:tr>
      <w:tr w:rsidR="000A79EE" w:rsidRPr="00AD64E8" w:rsidTr="00003E46">
        <w:trPr>
          <w:trHeight w:val="107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Goal: </w:t>
            </w:r>
          </w:p>
        </w:tc>
        <w:tc>
          <w:tcPr>
            <w:tcW w:w="4189" w:type="dxa"/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 xml:space="preserve">Actualization of data </w:t>
            </w:r>
          </w:p>
        </w:tc>
      </w:tr>
      <w:tr w:rsidR="000A79EE" w:rsidRPr="0021166F" w:rsidTr="00003E46">
        <w:trPr>
          <w:trHeight w:val="1452"/>
        </w:trPr>
        <w:tc>
          <w:tcPr>
            <w:tcW w:w="4189" w:type="dxa"/>
          </w:tcPr>
          <w:p w:rsidR="000A79EE" w:rsidRPr="00AD64E8" w:rsidRDefault="000A79EE" w:rsidP="00003E46">
            <w:r w:rsidRPr="00AD64E8">
              <w:t xml:space="preserve">1 </w:t>
            </w:r>
          </w:p>
        </w:tc>
        <w:tc>
          <w:tcPr>
            <w:tcW w:w="4189" w:type="dxa"/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Based on the customer ID or name the screen will show customer information.</w:t>
            </w:r>
          </w:p>
        </w:tc>
      </w:tr>
      <w:tr w:rsidR="000A79EE" w:rsidRPr="0021166F" w:rsidTr="00003E46">
        <w:trPr>
          <w:trHeight w:val="230"/>
        </w:trPr>
        <w:tc>
          <w:tcPr>
            <w:tcW w:w="4189" w:type="dxa"/>
            <w:tcBorders>
              <w:left w:val="nil"/>
              <w:bottom w:val="nil"/>
            </w:tcBorders>
          </w:tcPr>
          <w:p w:rsidR="000A79EE" w:rsidRPr="00AD64E8" w:rsidRDefault="000A79EE" w:rsidP="00003E46">
            <w:r w:rsidRPr="00AD64E8">
              <w:t>2</w:t>
            </w:r>
          </w:p>
        </w:tc>
        <w:tc>
          <w:tcPr>
            <w:tcW w:w="4189" w:type="dxa"/>
            <w:tcBorders>
              <w:bottom w:val="nil"/>
              <w:right w:val="nil"/>
            </w:tcBorders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The information like customer group, name, address, contact person information, discount rate or credit limit will be marked for change and waiting to be confirmed by Authorized sales assistant.</w:t>
            </w:r>
          </w:p>
        </w:tc>
      </w:tr>
      <w:tr w:rsidR="000A79EE" w:rsidRPr="0021166F" w:rsidTr="00003E46">
        <w:trPr>
          <w:trHeight w:val="230"/>
        </w:trPr>
        <w:tc>
          <w:tcPr>
            <w:tcW w:w="4189" w:type="dxa"/>
            <w:tcBorders>
              <w:left w:val="nil"/>
              <w:bottom w:val="nil"/>
            </w:tcBorders>
          </w:tcPr>
          <w:p w:rsidR="000A79EE" w:rsidRPr="00AD64E8" w:rsidRDefault="000A79EE" w:rsidP="00003E46">
            <w:r w:rsidRPr="00AD64E8">
              <w:t>3</w:t>
            </w:r>
          </w:p>
        </w:tc>
        <w:tc>
          <w:tcPr>
            <w:tcW w:w="4189" w:type="dxa"/>
            <w:tcBorders>
              <w:bottom w:val="nil"/>
              <w:right w:val="nil"/>
            </w:tcBorders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Confirmation/ Verification to the customer</w:t>
            </w:r>
          </w:p>
        </w:tc>
      </w:tr>
      <w:tr w:rsidR="000A79EE" w:rsidRPr="0021166F" w:rsidTr="00003E46">
        <w:trPr>
          <w:trHeight w:val="230"/>
        </w:trPr>
        <w:tc>
          <w:tcPr>
            <w:tcW w:w="4189" w:type="dxa"/>
            <w:tcBorders>
              <w:left w:val="nil"/>
              <w:bottom w:val="nil"/>
            </w:tcBorders>
          </w:tcPr>
          <w:p w:rsidR="000A79EE" w:rsidRPr="00AD64E8" w:rsidRDefault="000A79EE" w:rsidP="00003E46">
            <w:pPr>
              <w:rPr>
                <w:lang w:val="en-US"/>
              </w:rPr>
            </w:pPr>
          </w:p>
        </w:tc>
        <w:tc>
          <w:tcPr>
            <w:tcW w:w="4189" w:type="dxa"/>
            <w:tcBorders>
              <w:bottom w:val="nil"/>
              <w:right w:val="nil"/>
            </w:tcBorders>
          </w:tcPr>
          <w:p w:rsidR="000A79EE" w:rsidRPr="00AD64E8" w:rsidRDefault="000A79EE" w:rsidP="00003E46">
            <w:pPr>
              <w:rPr>
                <w:lang w:val="en-US"/>
              </w:rPr>
            </w:pPr>
          </w:p>
        </w:tc>
      </w:tr>
      <w:tr w:rsidR="000A79EE" w:rsidRPr="0021166F" w:rsidTr="00003E46">
        <w:trPr>
          <w:trHeight w:val="230"/>
        </w:trPr>
        <w:tc>
          <w:tcPr>
            <w:tcW w:w="4189" w:type="dxa"/>
            <w:tcBorders>
              <w:left w:val="nil"/>
              <w:bottom w:val="nil"/>
            </w:tcBorders>
          </w:tcPr>
          <w:p w:rsidR="000A79EE" w:rsidRPr="00AD64E8" w:rsidRDefault="000A79EE" w:rsidP="00003E46">
            <w:pPr>
              <w:rPr>
                <w:lang w:val="en-US"/>
              </w:rPr>
            </w:pPr>
          </w:p>
        </w:tc>
        <w:tc>
          <w:tcPr>
            <w:tcW w:w="4189" w:type="dxa"/>
            <w:tcBorders>
              <w:bottom w:val="nil"/>
              <w:right w:val="nil"/>
            </w:tcBorders>
          </w:tcPr>
          <w:p w:rsidR="000A79EE" w:rsidRPr="00AD64E8" w:rsidRDefault="000A79EE" w:rsidP="00003E46">
            <w:pPr>
              <w:rPr>
                <w:lang w:val="en-US"/>
              </w:rPr>
            </w:pPr>
          </w:p>
        </w:tc>
      </w:tr>
      <w:tr w:rsidR="000A79EE" w:rsidRPr="0021166F" w:rsidTr="00003E46">
        <w:trPr>
          <w:trHeight w:val="230"/>
        </w:trPr>
        <w:tc>
          <w:tcPr>
            <w:tcW w:w="4189" w:type="dxa"/>
            <w:tcBorders>
              <w:left w:val="nil"/>
              <w:bottom w:val="nil"/>
            </w:tcBorders>
          </w:tcPr>
          <w:p w:rsidR="000A79EE" w:rsidRPr="00AD64E8" w:rsidRDefault="000A79EE" w:rsidP="00003E46">
            <w:pPr>
              <w:rPr>
                <w:lang w:val="en-US"/>
              </w:rPr>
            </w:pPr>
          </w:p>
        </w:tc>
        <w:tc>
          <w:tcPr>
            <w:tcW w:w="4189" w:type="dxa"/>
            <w:tcBorders>
              <w:bottom w:val="nil"/>
              <w:right w:val="nil"/>
            </w:tcBorders>
          </w:tcPr>
          <w:p w:rsidR="000A79EE" w:rsidRPr="00AD64E8" w:rsidRDefault="000A79EE" w:rsidP="00003E46">
            <w:pPr>
              <w:rPr>
                <w:lang w:val="en-US"/>
              </w:rPr>
            </w:pPr>
          </w:p>
        </w:tc>
      </w:tr>
    </w:tbl>
    <w:p w:rsidR="000A79EE" w:rsidRPr="00721A4A" w:rsidRDefault="000A79EE" w:rsidP="003A2248">
      <w:pPr>
        <w:rPr>
          <w:lang w:val="en-US"/>
        </w:rPr>
      </w:pPr>
    </w:p>
    <w:p w:rsidR="000A79EE" w:rsidRPr="00721A4A" w:rsidRDefault="000A79EE" w:rsidP="003A2248">
      <w:pPr>
        <w:rPr>
          <w:lang w:val="en-US"/>
        </w:rPr>
      </w:pPr>
    </w:p>
    <w:tbl>
      <w:tblPr>
        <w:tblW w:w="0" w:type="auto"/>
        <w:tblLayout w:type="fixed"/>
        <w:tblLook w:val="0000"/>
      </w:tblPr>
      <w:tblGrid>
        <w:gridCol w:w="4189"/>
        <w:gridCol w:w="4189"/>
      </w:tblGrid>
      <w:tr w:rsidR="000A79EE" w:rsidRPr="00AD64E8" w:rsidTr="00003E46">
        <w:trPr>
          <w:trHeight w:val="107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Use Case </w:t>
            </w:r>
          </w:p>
        </w:tc>
        <w:tc>
          <w:tcPr>
            <w:tcW w:w="4189" w:type="dxa"/>
          </w:tcPr>
          <w:p w:rsidR="000A79EE" w:rsidRPr="00AD64E8" w:rsidRDefault="000A79EE" w:rsidP="00003E46">
            <w:r w:rsidRPr="00AD64E8">
              <w:t xml:space="preserve">Registering new customer </w:t>
            </w:r>
          </w:p>
        </w:tc>
      </w:tr>
      <w:tr w:rsidR="000A79EE" w:rsidRPr="00AD64E8" w:rsidTr="00003E46">
        <w:trPr>
          <w:trHeight w:val="107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Actor: </w:t>
            </w:r>
          </w:p>
        </w:tc>
        <w:tc>
          <w:tcPr>
            <w:tcW w:w="4189" w:type="dxa"/>
          </w:tcPr>
          <w:p w:rsidR="000A79EE" w:rsidRPr="00AD64E8" w:rsidRDefault="000A79EE" w:rsidP="00003E46">
            <w:r w:rsidRPr="00AD64E8">
              <w:t xml:space="preserve">Sales assistant </w:t>
            </w:r>
          </w:p>
        </w:tc>
      </w:tr>
      <w:tr w:rsidR="000A79EE" w:rsidRPr="0021166F" w:rsidTr="00003E46">
        <w:trPr>
          <w:trHeight w:val="107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Pre condition: </w:t>
            </w:r>
          </w:p>
        </w:tc>
        <w:tc>
          <w:tcPr>
            <w:tcW w:w="4189" w:type="dxa"/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Potential customer contacts Lahjapaja or Lahjapaja contacts potential customer.</w:t>
            </w:r>
          </w:p>
        </w:tc>
      </w:tr>
      <w:tr w:rsidR="000A79EE" w:rsidRPr="0021166F" w:rsidTr="00003E46">
        <w:trPr>
          <w:trHeight w:val="1452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Goal: </w:t>
            </w:r>
          </w:p>
        </w:tc>
        <w:tc>
          <w:tcPr>
            <w:tcW w:w="4189" w:type="dxa"/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Acquiring information about the customer and preparing it for the final acceptance of relationship with him.</w:t>
            </w:r>
          </w:p>
        </w:tc>
      </w:tr>
      <w:tr w:rsidR="000A79EE" w:rsidRPr="0021166F" w:rsidTr="00003E46">
        <w:trPr>
          <w:trHeight w:val="230"/>
        </w:trPr>
        <w:tc>
          <w:tcPr>
            <w:tcW w:w="4189" w:type="dxa"/>
          </w:tcPr>
          <w:p w:rsidR="000A79EE" w:rsidRPr="00AD64E8" w:rsidRDefault="000A79EE" w:rsidP="00003E46">
            <w:r w:rsidRPr="00AD64E8">
              <w:t xml:space="preserve">1 </w:t>
            </w:r>
          </w:p>
        </w:tc>
        <w:tc>
          <w:tcPr>
            <w:tcW w:w="4189" w:type="dxa"/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Sales Assistant inserts company name, invoicing and delivery address, contact person information (name, tel. number, email, address), way of delivery, other possible info.</w:t>
            </w:r>
          </w:p>
        </w:tc>
      </w:tr>
    </w:tbl>
    <w:p w:rsidR="000A79EE" w:rsidRPr="003A2248" w:rsidRDefault="000A79EE">
      <w:pPr>
        <w:rPr>
          <w:lang w:val="en-US"/>
        </w:rPr>
      </w:pPr>
      <w:r w:rsidRPr="00AD64E8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82.25pt;height:357.75pt;visibility:visible">
            <v:imagedata r:id="rId4" o:title=""/>
          </v:shape>
        </w:pict>
      </w:r>
    </w:p>
    <w:tbl>
      <w:tblPr>
        <w:tblW w:w="0" w:type="auto"/>
        <w:tblLayout w:type="fixed"/>
        <w:tblLook w:val="0000"/>
      </w:tblPr>
      <w:tblGrid>
        <w:gridCol w:w="4189"/>
        <w:gridCol w:w="4189"/>
      </w:tblGrid>
      <w:tr w:rsidR="000A79EE" w:rsidRPr="00AD64E8" w:rsidTr="00003E46">
        <w:trPr>
          <w:trHeight w:val="107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Use Case </w:t>
            </w:r>
          </w:p>
        </w:tc>
        <w:tc>
          <w:tcPr>
            <w:tcW w:w="4189" w:type="dxa"/>
          </w:tcPr>
          <w:p w:rsidR="000A79EE" w:rsidRPr="00AD64E8" w:rsidRDefault="000A79EE" w:rsidP="00003E46">
            <w:r w:rsidRPr="00AD64E8">
              <w:t>Registering new customer site</w:t>
            </w:r>
          </w:p>
        </w:tc>
      </w:tr>
      <w:tr w:rsidR="000A79EE" w:rsidRPr="00AD64E8" w:rsidTr="00003E46">
        <w:trPr>
          <w:trHeight w:val="107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Actor: </w:t>
            </w:r>
          </w:p>
        </w:tc>
        <w:tc>
          <w:tcPr>
            <w:tcW w:w="4189" w:type="dxa"/>
          </w:tcPr>
          <w:p w:rsidR="000A79EE" w:rsidRPr="00AD64E8" w:rsidRDefault="000A79EE" w:rsidP="00003E46">
            <w:r w:rsidRPr="00AD64E8">
              <w:t xml:space="preserve">Sales assistant </w:t>
            </w:r>
          </w:p>
        </w:tc>
      </w:tr>
      <w:tr w:rsidR="000A79EE" w:rsidRPr="0021166F" w:rsidTr="00003E46">
        <w:trPr>
          <w:trHeight w:val="107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Pre condition: </w:t>
            </w:r>
          </w:p>
        </w:tc>
        <w:tc>
          <w:tcPr>
            <w:tcW w:w="4189" w:type="dxa"/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Customer site will contact LahjaPaja or Lahjapaja will contact the customer</w:t>
            </w:r>
          </w:p>
        </w:tc>
      </w:tr>
      <w:tr w:rsidR="000A79EE" w:rsidRPr="0021166F" w:rsidTr="00003E46">
        <w:trPr>
          <w:trHeight w:val="1452"/>
        </w:trPr>
        <w:tc>
          <w:tcPr>
            <w:tcW w:w="4189" w:type="dxa"/>
          </w:tcPr>
          <w:p w:rsidR="000A79EE" w:rsidRPr="00AD64E8" w:rsidRDefault="000A79EE" w:rsidP="00003E46">
            <w:r w:rsidRPr="00AD64E8">
              <w:rPr>
                <w:b/>
                <w:bCs/>
              </w:rPr>
              <w:t xml:space="preserve">Goal: </w:t>
            </w:r>
          </w:p>
        </w:tc>
        <w:tc>
          <w:tcPr>
            <w:tcW w:w="4189" w:type="dxa"/>
          </w:tcPr>
          <w:p w:rsidR="000A79EE" w:rsidRPr="00AD64E8" w:rsidRDefault="000A79EE" w:rsidP="00DA0783">
            <w:pPr>
              <w:rPr>
                <w:lang w:val="en-US"/>
              </w:rPr>
            </w:pPr>
            <w:r w:rsidRPr="00AD64E8">
              <w:rPr>
                <w:lang w:val="en-US"/>
              </w:rPr>
              <w:t>Acquiring information about new customer site for the order processing purposes</w:t>
            </w:r>
          </w:p>
        </w:tc>
      </w:tr>
      <w:tr w:rsidR="000A79EE" w:rsidRPr="0021166F" w:rsidTr="00003E46">
        <w:trPr>
          <w:trHeight w:val="230"/>
        </w:trPr>
        <w:tc>
          <w:tcPr>
            <w:tcW w:w="4189" w:type="dxa"/>
          </w:tcPr>
          <w:p w:rsidR="000A79EE" w:rsidRPr="00AD64E8" w:rsidRDefault="000A79EE" w:rsidP="00003E46">
            <w:r w:rsidRPr="00AD64E8">
              <w:t xml:space="preserve">1 </w:t>
            </w:r>
          </w:p>
        </w:tc>
        <w:tc>
          <w:tcPr>
            <w:tcW w:w="4189" w:type="dxa"/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Based on the customer ID or name the screen will show customer information/ The new customer information are being inserted into the system</w:t>
            </w:r>
          </w:p>
        </w:tc>
      </w:tr>
      <w:tr w:rsidR="000A79EE" w:rsidRPr="0021166F" w:rsidTr="003A2248">
        <w:trPr>
          <w:trHeight w:val="2265"/>
        </w:trPr>
        <w:tc>
          <w:tcPr>
            <w:tcW w:w="4189" w:type="dxa"/>
            <w:tcBorders>
              <w:left w:val="nil"/>
              <w:bottom w:val="nil"/>
            </w:tcBorders>
          </w:tcPr>
          <w:p w:rsidR="000A79EE" w:rsidRPr="00AD64E8" w:rsidRDefault="000A79EE" w:rsidP="00003E46">
            <w:r w:rsidRPr="00AD64E8">
              <w:t>2</w:t>
            </w:r>
          </w:p>
        </w:tc>
        <w:tc>
          <w:tcPr>
            <w:tcW w:w="4189" w:type="dxa"/>
            <w:tcBorders>
              <w:bottom w:val="nil"/>
              <w:right w:val="nil"/>
            </w:tcBorders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The customer site information is added to other customer sites/ the customer site information is inserted as the consequent process of Registering new customer use case. The Site name, addresses, contact person information, way of delivery information will be inserted.</w:t>
            </w:r>
          </w:p>
          <w:p w:rsidR="000A79EE" w:rsidRPr="00AD64E8" w:rsidRDefault="000A79EE" w:rsidP="00003E46">
            <w:pPr>
              <w:rPr>
                <w:b/>
                <w:lang w:val="en-US"/>
              </w:rPr>
            </w:pPr>
          </w:p>
        </w:tc>
      </w:tr>
      <w:tr w:rsidR="000A79EE" w:rsidRPr="0021166F" w:rsidTr="003A2248">
        <w:trPr>
          <w:trHeight w:val="2265"/>
        </w:trPr>
        <w:tc>
          <w:tcPr>
            <w:tcW w:w="4189" w:type="dxa"/>
            <w:tcBorders>
              <w:left w:val="nil"/>
              <w:bottom w:val="nil"/>
            </w:tcBorders>
          </w:tcPr>
          <w:p w:rsidR="000A79EE" w:rsidRPr="00AD64E8" w:rsidRDefault="000A79EE" w:rsidP="00003E46">
            <w:r w:rsidRPr="00AD64E8">
              <w:t>3</w:t>
            </w:r>
          </w:p>
        </w:tc>
        <w:tc>
          <w:tcPr>
            <w:tcW w:w="4189" w:type="dxa"/>
            <w:tcBorders>
              <w:bottom w:val="nil"/>
              <w:right w:val="nil"/>
            </w:tcBorders>
          </w:tcPr>
          <w:p w:rsidR="000A79EE" w:rsidRPr="00AD64E8" w:rsidRDefault="000A79EE" w:rsidP="00003E46">
            <w:pPr>
              <w:rPr>
                <w:lang w:val="en-US"/>
              </w:rPr>
            </w:pPr>
            <w:r w:rsidRPr="00AD64E8">
              <w:rPr>
                <w:lang w:val="en-US"/>
              </w:rPr>
              <w:t>Verification of the customer site ID and stored site information</w:t>
            </w:r>
            <w:bookmarkStart w:id="0" w:name="_GoBack"/>
            <w:bookmarkEnd w:id="0"/>
          </w:p>
        </w:tc>
      </w:tr>
    </w:tbl>
    <w:p w:rsidR="000A79EE" w:rsidRPr="00721A4A" w:rsidRDefault="000A79EE">
      <w:pPr>
        <w:rPr>
          <w:lang w:val="en-US"/>
        </w:rPr>
      </w:pPr>
    </w:p>
    <w:sectPr w:rsidR="000A79EE" w:rsidRPr="00721A4A" w:rsidSect="00AD034B">
      <w:pgSz w:w="11906" w:h="16838"/>
      <w:pgMar w:top="2268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42F8"/>
    <w:rsid w:val="00003E46"/>
    <w:rsid w:val="000142F8"/>
    <w:rsid w:val="000A79EE"/>
    <w:rsid w:val="000E031A"/>
    <w:rsid w:val="0021166F"/>
    <w:rsid w:val="003019F7"/>
    <w:rsid w:val="003A2248"/>
    <w:rsid w:val="00672DFB"/>
    <w:rsid w:val="00721A4A"/>
    <w:rsid w:val="0074655D"/>
    <w:rsid w:val="008B4813"/>
    <w:rsid w:val="009166B3"/>
    <w:rsid w:val="009A5257"/>
    <w:rsid w:val="00AD034B"/>
    <w:rsid w:val="00AD64E8"/>
    <w:rsid w:val="00DA0783"/>
    <w:rsid w:val="00E16643"/>
    <w:rsid w:val="00F4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5D"/>
    <w:pPr>
      <w:spacing w:after="200" w:line="276" w:lineRule="auto"/>
    </w:pPr>
    <w:rPr>
      <w:lang w:val="fi-F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14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42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3</Pages>
  <Words>257</Words>
  <Characters>1465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Kucera Michal</dc:creator>
  <cp:keywords/>
  <dc:description/>
  <cp:lastModifiedBy>Alex</cp:lastModifiedBy>
  <cp:revision>4</cp:revision>
  <dcterms:created xsi:type="dcterms:W3CDTF">2013-02-07T16:47:00Z</dcterms:created>
  <dcterms:modified xsi:type="dcterms:W3CDTF">2013-02-11T08:17:00Z</dcterms:modified>
</cp:coreProperties>
</file>